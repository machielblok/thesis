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10" w:rsidRDefault="000E22D3" w:rsidP="005C0696">
      <w:pP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  <w:t>Thesis:</w:t>
      </w:r>
    </w:p>
    <w:p w:rsidR="000E22D3" w:rsidRDefault="000E22D3" w:rsidP="005C0696">
      <w:pPr>
        <w:rPr>
          <w:rFonts w:eastAsia="Times New Roman" w:cs="Times New Roman"/>
          <w:b/>
          <w:bCs/>
          <w:kern w:val="36"/>
          <w:sz w:val="24"/>
          <w:szCs w:val="24"/>
          <w:lang w:val="en-GB" w:eastAsia="nl-NL"/>
        </w:rPr>
      </w:pPr>
    </w:p>
    <w:p w:rsidR="000E22D3" w:rsidRDefault="000E22D3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Committee members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5</w:t>
      </w:r>
    </w:p>
    <w:p w:rsidR="000E22D3" w:rsidRDefault="000E22D3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Team diamond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15</w:t>
      </w:r>
    </w:p>
    <w:p w:rsidR="000E22D3" w:rsidRDefault="000E22D3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QT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60</w:t>
      </w:r>
    </w:p>
    <w:p w:rsidR="000E22D3" w:rsidRDefault="000E22D3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proofErr w:type="spellStart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Ldc</w:t>
      </w:r>
      <w:proofErr w:type="spellEnd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 (12) </w:t>
      </w:r>
      <w:proofErr w:type="spellStart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lk</w:t>
      </w:r>
      <w:proofErr w:type="spellEnd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 (21) </w:t>
      </w:r>
      <w:proofErr w:type="spellStart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LvS</w:t>
      </w:r>
      <w:proofErr w:type="spellEnd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 (12) Val (4) staff (10)</w:t>
      </w:r>
    </w:p>
    <w:p w:rsidR="000E22D3" w:rsidRDefault="000E22D3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Friends &amp; family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25</w:t>
      </w:r>
    </w:p>
    <w:p w:rsidR="000E22D3" w:rsidRDefault="000E22D3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To send around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20</w:t>
      </w:r>
    </w:p>
    <w:p w:rsidR="000E22D3" w:rsidRDefault="000E22D3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Old diamond (6), </w:t>
      </w:r>
      <w:proofErr w:type="spellStart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Slava</w:t>
      </w:r>
      <w:proofErr w:type="spellEnd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, 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Siddiqi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,</w:t>
      </w:r>
      <w:r w:rsidRPr="000E22D3"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 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Jordan, 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Schoelkopf,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 Cleland, (</w:t>
      </w:r>
      <w:proofErr w:type="spellStart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Lukin</w:t>
      </w:r>
      <w:proofErr w:type="spellEnd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, </w:t>
      </w:r>
      <w:proofErr w:type="spellStart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Degen</w:t>
      </w:r>
      <w:proofErr w:type="spellEnd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, </w:t>
      </w:r>
      <w:proofErr w:type="spellStart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Jelezko</w:t>
      </w:r>
      <w:proofErr w:type="spellEnd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, </w:t>
      </w:r>
      <w:proofErr w:type="spellStart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Awschalom</w:t>
      </w:r>
      <w:proofErr w:type="spellEnd"/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 xml:space="preserve">, 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Wiseman,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…?)</w:t>
      </w:r>
    </w:p>
    <w:p w:rsidR="000E22D3" w:rsidRDefault="000E22D3" w:rsidP="005C0696">
      <w:pPr>
        <w:rPr>
          <w:rFonts w:eastAsia="Times New Roman" w:cs="Times New Roman"/>
          <w:bCs/>
          <w:kern w:val="36"/>
          <w:sz w:val="24"/>
          <w:szCs w:val="24"/>
          <w:lang w:val="en-GB" w:eastAsia="nl-NL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Extra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25</w:t>
      </w:r>
      <w:bookmarkStart w:id="0" w:name="_GoBack"/>
      <w:bookmarkEnd w:id="0"/>
    </w:p>
    <w:p w:rsidR="000E22D3" w:rsidRPr="000E22D3" w:rsidRDefault="000E22D3" w:rsidP="005C0696">
      <w:pPr>
        <w:rPr>
          <w:lang w:val="en-GB"/>
        </w:rPr>
      </w:pP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>Total</w:t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</w:r>
      <w:r>
        <w:rPr>
          <w:rFonts w:eastAsia="Times New Roman" w:cs="Times New Roman"/>
          <w:bCs/>
          <w:kern w:val="36"/>
          <w:sz w:val="24"/>
          <w:szCs w:val="24"/>
          <w:lang w:val="en-GB" w:eastAsia="nl-NL"/>
        </w:rPr>
        <w:tab/>
        <w:t>150</w:t>
      </w:r>
    </w:p>
    <w:sectPr w:rsidR="000E22D3" w:rsidRPr="000E2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37"/>
    <w:rsid w:val="000E22D3"/>
    <w:rsid w:val="000F6E86"/>
    <w:rsid w:val="005C0696"/>
    <w:rsid w:val="007E1A37"/>
    <w:rsid w:val="00960496"/>
    <w:rsid w:val="00CB128A"/>
    <w:rsid w:val="00CB6874"/>
    <w:rsid w:val="00D31C10"/>
    <w:rsid w:val="00DA1BE9"/>
    <w:rsid w:val="00EA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696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696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A62F752D</Template>
  <TotalTime>11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Machiel Blok</dc:creator>
  <cp:keywords/>
  <dc:description/>
  <cp:lastModifiedBy>Machiel Blok</cp:lastModifiedBy>
  <cp:revision>2</cp:revision>
  <dcterms:created xsi:type="dcterms:W3CDTF">2015-10-14T09:00:00Z</dcterms:created>
  <dcterms:modified xsi:type="dcterms:W3CDTF">2015-10-14T09:11:00Z</dcterms:modified>
</cp:coreProperties>
</file>