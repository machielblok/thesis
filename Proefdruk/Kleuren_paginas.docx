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10" w:rsidRDefault="00DE79A7" w:rsidP="005C0696">
      <w:pP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</w:pPr>
      <w:proofErr w:type="spellStart"/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>Kleuren</w:t>
      </w:r>
      <w:proofErr w:type="spellEnd"/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>pagina’s</w:t>
      </w:r>
      <w:proofErr w:type="spellEnd"/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 xml:space="preserve"> thesis</w:t>
      </w:r>
    </w:p>
    <w:p w:rsidR="00DE79A7" w:rsidRPr="006F3BA3" w:rsidRDefault="006F3BA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 xml:space="preserve">Total number of </w:t>
      </w:r>
      <w:proofErr w:type="spellStart"/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>color</w:t>
      </w:r>
      <w:proofErr w:type="spellEnd"/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 xml:space="preserve"> pages all chapters:</w:t>
      </w: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asdf</w:t>
      </w:r>
      <w:proofErr w:type="spellEnd"/>
    </w:p>
    <w:p w:rsidR="00DE79A7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From </w:t>
      </w:r>
      <w:r w:rsidR="00DE79A7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Chapter 2: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10)</w:t>
      </w:r>
    </w:p>
    <w:p w:rsidR="00DE79A7" w:rsidRDefault="00DE79A7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18,19,20,22,23,24,25,26,28,29</w:t>
      </w:r>
    </w:p>
    <w:p w:rsidR="00DE79A7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From </w:t>
      </w:r>
      <w:r w:rsidR="00DE79A7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Chapter 3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6)</w:t>
      </w:r>
    </w:p>
    <w:p w:rsidR="00DE79A7" w:rsidRDefault="00DE79A7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35</w:t>
      </w:r>
      <w:r w:rsidR="00E547D6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,37,38,39,40,42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chapter 4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5)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49,50,52,53,55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chapter 5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(total:8)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63,64,66,68,71,72,73,74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chapter 6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3)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81,83,85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chapter 7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(total: 3)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93,94,95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appendix A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13)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108,109,110,112,114,115,116,119,120,122,123,125,126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appendix B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10)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130,131,132,133,134,135,136,138,140,141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appendix C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</w:t>
      </w:r>
      <w:bookmarkStart w:id="0" w:name="_GoBack"/>
      <w:bookmarkEnd w:id="0"/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8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)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145,146,149,151,152,153,155,157</w:t>
      </w:r>
    </w:p>
    <w:p w:rsidR="00E547D6" w:rsidRDefault="00E547D6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From appendix D</w:t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 w:rsidR="006F3BA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(total: 7)</w:t>
      </w:r>
    </w:p>
    <w:p w:rsidR="00E547D6" w:rsidRPr="00DE79A7" w:rsidRDefault="00E547D6" w:rsidP="005C0696">
      <w:pPr>
        <w:rPr>
          <w:lang w:val="en-GB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170,171,172,173,174,175,176</w:t>
      </w:r>
    </w:p>
    <w:sectPr w:rsidR="00E547D6" w:rsidRPr="00DE7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A7"/>
    <w:rsid w:val="000F6E86"/>
    <w:rsid w:val="005C0696"/>
    <w:rsid w:val="006F3BA3"/>
    <w:rsid w:val="00960496"/>
    <w:rsid w:val="00CB128A"/>
    <w:rsid w:val="00CB6874"/>
    <w:rsid w:val="00D31C10"/>
    <w:rsid w:val="00DE79A7"/>
    <w:rsid w:val="00E547D6"/>
    <w:rsid w:val="00EA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9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9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A62F752D</Template>
  <TotalTime>23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Machiel Blok</dc:creator>
  <cp:lastModifiedBy>Machiel Blok</cp:lastModifiedBy>
  <cp:revision>1</cp:revision>
  <dcterms:created xsi:type="dcterms:W3CDTF">2015-10-22T14:36:00Z</dcterms:created>
  <dcterms:modified xsi:type="dcterms:W3CDTF">2015-10-22T14:59:00Z</dcterms:modified>
</cp:coreProperties>
</file>